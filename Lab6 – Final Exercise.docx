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90567" w14:textId="524FC6BB" w:rsidR="00B3095F" w:rsidRDefault="00F121A8">
      <w:pPr>
        <w:pStyle w:val="Heading1"/>
      </w:pPr>
      <w:r>
        <w:t>Lab6</w:t>
      </w:r>
      <w:r w:rsidR="005A04B5">
        <w:t xml:space="preserve"> </w:t>
      </w:r>
      <w:r>
        <w:t>–</w:t>
      </w:r>
      <w:r w:rsidR="005A04B5">
        <w:t xml:space="preserve"> </w:t>
      </w:r>
      <w:r>
        <w:t>Final Exercise</w:t>
      </w:r>
    </w:p>
    <w:p w14:paraId="06B6DB27" w14:textId="3AFB9431" w:rsidR="00735C31" w:rsidRDefault="00735C31" w:rsidP="00735C31">
      <w:pPr>
        <w:pStyle w:val="ListParagraph"/>
        <w:numPr>
          <w:ilvl w:val="0"/>
          <w:numId w:val="30"/>
        </w:numPr>
      </w:pPr>
      <w:r>
        <w:t xml:space="preserve">Record a scenario with chrome </w:t>
      </w:r>
      <w:r w:rsidR="003B54CF">
        <w:t>extension</w:t>
      </w:r>
      <w:bookmarkStart w:id="0" w:name="_GoBack"/>
      <w:bookmarkEnd w:id="0"/>
      <w:r>
        <w:t xml:space="preserve"> or </w:t>
      </w:r>
      <w:proofErr w:type="spellStart"/>
      <w:r>
        <w:t>BlazeMeter</w:t>
      </w:r>
      <w:proofErr w:type="spellEnd"/>
      <w:r>
        <w:t xml:space="preserve"> proxy recorder</w:t>
      </w:r>
    </w:p>
    <w:p w14:paraId="4695426E" w14:textId="7FA934EA" w:rsidR="00735C31" w:rsidRDefault="00735C31" w:rsidP="00735C31">
      <w:pPr>
        <w:pStyle w:val="ListParagraph"/>
        <w:numPr>
          <w:ilvl w:val="0"/>
          <w:numId w:val="30"/>
        </w:numPr>
      </w:pPr>
      <w:r>
        <w:t>Export the recording to “Taurus” (YAML format)</w:t>
      </w:r>
    </w:p>
    <w:p w14:paraId="1FEA6ECB" w14:textId="0042FBE9" w:rsidR="00735C31" w:rsidRDefault="00F3453E" w:rsidP="00735C31">
      <w:pPr>
        <w:pStyle w:val="ListParagraph"/>
        <w:numPr>
          <w:ilvl w:val="0"/>
          <w:numId w:val="30"/>
        </w:numPr>
      </w:pPr>
      <w:r>
        <w:t>Change the hold-for to 10m</w:t>
      </w:r>
    </w:p>
    <w:p w14:paraId="2F0C270D" w14:textId="4E7E34D9" w:rsidR="00F3453E" w:rsidRDefault="00025716" w:rsidP="00735C31">
      <w:pPr>
        <w:pStyle w:val="ListParagraph"/>
        <w:numPr>
          <w:ilvl w:val="0"/>
          <w:numId w:val="30"/>
        </w:numPr>
      </w:pPr>
      <w:r>
        <w:t xml:space="preserve">Add cloud provisioning </w:t>
      </w:r>
      <w:r>
        <w:rPr>
          <w:lang w:bidi="he-IL"/>
        </w:rPr>
        <w:t>and specify locations</w:t>
      </w:r>
    </w:p>
    <w:p w14:paraId="6DC8E175" w14:textId="56A3F776" w:rsidR="00025716" w:rsidRDefault="009D5A08" w:rsidP="00735C31">
      <w:pPr>
        <w:pStyle w:val="ListParagraph"/>
        <w:numPr>
          <w:ilvl w:val="0"/>
          <w:numId w:val="30"/>
        </w:numPr>
      </w:pPr>
      <w:r>
        <w:rPr>
          <w:lang w:bidi="he-IL"/>
        </w:rPr>
        <w:t>Create another YAML file, a</w:t>
      </w:r>
      <w:r w:rsidR="00025716">
        <w:rPr>
          <w:lang w:bidi="he-IL"/>
        </w:rPr>
        <w:t>dd th</w:t>
      </w:r>
      <w:r>
        <w:rPr>
          <w:lang w:bidi="he-IL"/>
        </w:rPr>
        <w:t>e “</w:t>
      </w:r>
      <w:proofErr w:type="spellStart"/>
      <w:r>
        <w:rPr>
          <w:lang w:bidi="he-IL"/>
        </w:rPr>
        <w:t>blazemeter</w:t>
      </w:r>
      <w:proofErr w:type="spellEnd"/>
      <w:r>
        <w:rPr>
          <w:lang w:bidi="he-IL"/>
        </w:rPr>
        <w:t>”</w:t>
      </w:r>
      <w:r w:rsidR="00025716">
        <w:rPr>
          <w:lang w:bidi="he-IL"/>
        </w:rPr>
        <w:t xml:space="preserve"> module and set your </w:t>
      </w:r>
      <w:r>
        <w:rPr>
          <w:lang w:bidi="he-IL"/>
        </w:rPr>
        <w:t>“token” (</w:t>
      </w:r>
      <w:proofErr w:type="spellStart"/>
      <w:r w:rsidR="00025716">
        <w:rPr>
          <w:lang w:bidi="he-IL"/>
        </w:rPr>
        <w:t>BlazeMeter</w:t>
      </w:r>
      <w:proofErr w:type="spellEnd"/>
      <w:r w:rsidR="00025716">
        <w:rPr>
          <w:lang w:bidi="he-IL"/>
        </w:rPr>
        <w:t xml:space="preserve"> API Key</w:t>
      </w:r>
      <w:r>
        <w:rPr>
          <w:lang w:bidi="he-IL"/>
        </w:rPr>
        <w:t>), “test” and “project” (test name and project name)</w:t>
      </w:r>
    </w:p>
    <w:p w14:paraId="07E9DED7" w14:textId="4FE2291F" w:rsidR="009D5A08" w:rsidRDefault="009D5A08" w:rsidP="00735C31">
      <w:pPr>
        <w:pStyle w:val="ListParagraph"/>
        <w:numPr>
          <w:ilvl w:val="0"/>
          <w:numId w:val="30"/>
        </w:numPr>
      </w:pPr>
      <w:r>
        <w:rPr>
          <w:lang w:bidi="he-IL"/>
        </w:rPr>
        <w:t>Create another YAML file, use the “</w:t>
      </w:r>
      <w:proofErr w:type="spellStart"/>
      <w:r>
        <w:rPr>
          <w:lang w:bidi="he-IL"/>
        </w:rPr>
        <w:t>passfail</w:t>
      </w:r>
      <w:proofErr w:type="spellEnd"/>
      <w:r>
        <w:rPr>
          <w:lang w:bidi="he-IL"/>
        </w:rPr>
        <w:t>” module to add some pass/fail criteria</w:t>
      </w:r>
    </w:p>
    <w:p w14:paraId="4EA33FBA" w14:textId="5CE6E4CA" w:rsidR="009D5A08" w:rsidRDefault="009D5A08" w:rsidP="00735C31">
      <w:pPr>
        <w:pStyle w:val="ListParagraph"/>
        <w:numPr>
          <w:ilvl w:val="0"/>
          <w:numId w:val="30"/>
        </w:numPr>
      </w:pPr>
      <w:r>
        <w:rPr>
          <w:lang w:bidi="he-IL"/>
        </w:rPr>
        <w:t xml:space="preserve">Upload these 3 YAML </w:t>
      </w:r>
      <w:r w:rsidR="00950A7F">
        <w:rPr>
          <w:lang w:bidi="he-IL"/>
        </w:rPr>
        <w:t xml:space="preserve">files to your </w:t>
      </w:r>
      <w:proofErr w:type="spellStart"/>
      <w:r w:rsidR="00950A7F">
        <w:rPr>
          <w:lang w:bidi="he-IL"/>
        </w:rPr>
        <w:t>GitHub</w:t>
      </w:r>
      <w:proofErr w:type="spellEnd"/>
      <w:r w:rsidR="00950A7F">
        <w:rPr>
          <w:lang w:bidi="he-IL"/>
        </w:rPr>
        <w:t xml:space="preserve"> repository</w:t>
      </w:r>
    </w:p>
    <w:p w14:paraId="4BE76DE8" w14:textId="77777777" w:rsidR="00950A7F" w:rsidRDefault="00950A7F" w:rsidP="00735C31">
      <w:pPr>
        <w:pStyle w:val="ListParagraph"/>
        <w:numPr>
          <w:ilvl w:val="0"/>
          <w:numId w:val="30"/>
        </w:numPr>
      </w:pPr>
      <w:r>
        <w:rPr>
          <w:lang w:bidi="he-IL"/>
        </w:rPr>
        <w:t xml:space="preserve">Integrate </w:t>
      </w:r>
      <w:proofErr w:type="spellStart"/>
      <w:r>
        <w:rPr>
          <w:lang w:bidi="he-IL"/>
        </w:rPr>
        <w:t>GitHub</w:t>
      </w:r>
      <w:proofErr w:type="spellEnd"/>
      <w:r>
        <w:rPr>
          <w:lang w:bidi="he-IL"/>
        </w:rPr>
        <w:t xml:space="preserve"> into Jenkins and configure your Jenkins project to use your </w:t>
      </w:r>
      <w:proofErr w:type="spellStart"/>
      <w:r>
        <w:rPr>
          <w:lang w:bidi="he-IL"/>
        </w:rPr>
        <w:t>GitHub</w:t>
      </w:r>
      <w:proofErr w:type="spellEnd"/>
      <w:r>
        <w:rPr>
          <w:lang w:bidi="he-IL"/>
        </w:rPr>
        <w:t xml:space="preserve"> repository</w:t>
      </w:r>
    </w:p>
    <w:p w14:paraId="75FDD995" w14:textId="269122AA" w:rsidR="005F5B52" w:rsidRDefault="005F5B52" w:rsidP="00735C31">
      <w:pPr>
        <w:pStyle w:val="ListParagraph"/>
        <w:numPr>
          <w:ilvl w:val="0"/>
          <w:numId w:val="30"/>
        </w:numPr>
      </w:pPr>
      <w:r>
        <w:rPr>
          <w:lang w:bidi="he-IL"/>
        </w:rPr>
        <w:t>Add build step and choose Execute shell</w:t>
      </w:r>
    </w:p>
    <w:p w14:paraId="30116035" w14:textId="7247B115" w:rsidR="00950A7F" w:rsidRDefault="005F5B52" w:rsidP="00950A7F">
      <w:pPr>
        <w:pStyle w:val="ListParagraph"/>
        <w:numPr>
          <w:ilvl w:val="0"/>
          <w:numId w:val="30"/>
        </w:numPr>
      </w:pPr>
      <w:r>
        <w:rPr>
          <w:lang w:bidi="he-IL"/>
        </w:rPr>
        <w:t>Add</w:t>
      </w:r>
      <w:r w:rsidR="00950A7F">
        <w:rPr>
          <w:lang w:bidi="he-IL"/>
        </w:rPr>
        <w:t xml:space="preserve"> a </w:t>
      </w:r>
      <w:proofErr w:type="spellStart"/>
      <w:r w:rsidR="00950A7F">
        <w:rPr>
          <w:lang w:bidi="he-IL"/>
        </w:rPr>
        <w:t>bzt</w:t>
      </w:r>
      <w:proofErr w:type="spellEnd"/>
      <w:r w:rsidR="00950A7F">
        <w:rPr>
          <w:lang w:bidi="he-IL"/>
        </w:rPr>
        <w:t xml:space="preserve"> command </w:t>
      </w:r>
      <w:r>
        <w:rPr>
          <w:lang w:bidi="he-IL"/>
        </w:rPr>
        <w:t xml:space="preserve">to the Execute shell window </w:t>
      </w:r>
      <w:r w:rsidR="00950A7F">
        <w:rPr>
          <w:lang w:bidi="he-IL"/>
        </w:rPr>
        <w:t>with the 3 YAML scripts you created</w:t>
      </w:r>
    </w:p>
    <w:p w14:paraId="436163FF" w14:textId="0A4600BC" w:rsidR="005F5B52" w:rsidRDefault="005F5B52" w:rsidP="00950A7F">
      <w:pPr>
        <w:pStyle w:val="ListParagraph"/>
        <w:numPr>
          <w:ilvl w:val="0"/>
          <w:numId w:val="30"/>
        </w:numPr>
      </w:pPr>
      <w:r>
        <w:rPr>
          <w:lang w:bidi="he-IL"/>
        </w:rPr>
        <w:t>Save your Jenkins project and click on Build Now</w:t>
      </w:r>
    </w:p>
    <w:p w14:paraId="5D673EF3" w14:textId="7836C816" w:rsidR="00950A7F" w:rsidRDefault="00950A7F" w:rsidP="00950A7F">
      <w:pPr>
        <w:pStyle w:val="ListParagraph"/>
        <w:numPr>
          <w:ilvl w:val="0"/>
          <w:numId w:val="30"/>
        </w:numPr>
      </w:pPr>
      <w:r>
        <w:rPr>
          <w:lang w:bidi="he-IL"/>
        </w:rPr>
        <w:t xml:space="preserve">Open </w:t>
      </w:r>
      <w:r w:rsidR="005F5B52">
        <w:rPr>
          <w:lang w:bidi="he-IL"/>
        </w:rPr>
        <w:t xml:space="preserve">the Console Output of the build you started and click on the link to the report created in </w:t>
      </w:r>
      <w:proofErr w:type="spellStart"/>
      <w:r w:rsidR="005F5B52">
        <w:rPr>
          <w:lang w:bidi="he-IL"/>
        </w:rPr>
        <w:t>BlazeMeter</w:t>
      </w:r>
      <w:proofErr w:type="spellEnd"/>
    </w:p>
    <w:p w14:paraId="781C7EBB" w14:textId="3233C01A" w:rsidR="005F5B52" w:rsidRPr="00735C31" w:rsidRDefault="005F5B52" w:rsidP="00950A7F">
      <w:pPr>
        <w:pStyle w:val="ListParagraph"/>
        <w:numPr>
          <w:ilvl w:val="0"/>
          <w:numId w:val="30"/>
        </w:numPr>
      </w:pPr>
      <w:r>
        <w:rPr>
          <w:lang w:bidi="he-IL"/>
        </w:rPr>
        <w:t xml:space="preserve">Review the results in </w:t>
      </w:r>
      <w:proofErr w:type="spellStart"/>
      <w:r>
        <w:rPr>
          <w:lang w:bidi="he-IL"/>
        </w:rPr>
        <w:t>BlazeMeter</w:t>
      </w:r>
      <w:proofErr w:type="spellEnd"/>
      <w:r w:rsidR="000E586E">
        <w:rPr>
          <w:lang w:bidi="he-IL"/>
        </w:rPr>
        <w:t>!</w:t>
      </w:r>
    </w:p>
    <w:p w14:paraId="44281F91" w14:textId="77777777" w:rsidR="00F121A8" w:rsidRPr="00F121A8" w:rsidRDefault="00F121A8" w:rsidP="00F121A8"/>
    <w:p w14:paraId="4E1EF67B" w14:textId="77777777" w:rsidR="000F56B6" w:rsidRDefault="000F56B6" w:rsidP="00F121A8">
      <w:pPr>
        <w:rPr>
          <w:rFonts w:asciiTheme="minorHAnsi" w:hAnsiTheme="minorHAnsi" w:cstheme="minorBidi"/>
          <w:color w:val="595959" w:themeColor="text1" w:themeTint="A6"/>
          <w:sz w:val="28"/>
          <w:szCs w:val="28"/>
          <w:lang w:eastAsia="ja-JP"/>
        </w:rPr>
      </w:pPr>
    </w:p>
    <w:p w14:paraId="6F0609F8" w14:textId="77777777" w:rsidR="00F121A8" w:rsidRPr="006A4529" w:rsidRDefault="00F121A8" w:rsidP="00F121A8">
      <w:pPr>
        <w:rPr>
          <w:lang w:bidi="he-IL"/>
        </w:rPr>
      </w:pPr>
    </w:p>
    <w:sectPr w:rsidR="00F121A8" w:rsidRPr="006A4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1AD77" w14:textId="77777777" w:rsidR="00116117" w:rsidRDefault="00116117">
      <w:r>
        <w:separator/>
      </w:r>
    </w:p>
    <w:p w14:paraId="1678976F" w14:textId="77777777" w:rsidR="00116117" w:rsidRDefault="00116117"/>
    <w:p w14:paraId="2B5631B3" w14:textId="77777777" w:rsidR="00116117" w:rsidRDefault="00116117"/>
  </w:endnote>
  <w:endnote w:type="continuationSeparator" w:id="0">
    <w:p w14:paraId="13C82D86" w14:textId="77777777" w:rsidR="00116117" w:rsidRDefault="00116117">
      <w:r>
        <w:continuationSeparator/>
      </w:r>
    </w:p>
    <w:p w14:paraId="01871A0B" w14:textId="77777777" w:rsidR="00116117" w:rsidRDefault="00116117"/>
    <w:p w14:paraId="36FEB97D" w14:textId="77777777" w:rsidR="00116117" w:rsidRDefault="00116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767EC" w14:textId="77777777" w:rsidR="00B3095F" w:rsidRDefault="00B309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05F1A" w14:textId="77777777" w:rsidR="00B3095F" w:rsidRDefault="00A079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5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C1CCC" w14:textId="77777777" w:rsidR="00B3095F" w:rsidRDefault="00B309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E36E5" w14:textId="77777777" w:rsidR="00116117" w:rsidRDefault="00116117">
      <w:r>
        <w:separator/>
      </w:r>
    </w:p>
    <w:p w14:paraId="5C2C9900" w14:textId="77777777" w:rsidR="00116117" w:rsidRDefault="00116117"/>
    <w:p w14:paraId="35F67C7B" w14:textId="77777777" w:rsidR="00116117" w:rsidRDefault="00116117"/>
  </w:footnote>
  <w:footnote w:type="continuationSeparator" w:id="0">
    <w:p w14:paraId="73110F14" w14:textId="77777777" w:rsidR="00116117" w:rsidRDefault="00116117">
      <w:r>
        <w:continuationSeparator/>
      </w:r>
    </w:p>
    <w:p w14:paraId="707C5F22" w14:textId="77777777" w:rsidR="00116117" w:rsidRDefault="00116117"/>
    <w:p w14:paraId="6E5A98B4" w14:textId="77777777" w:rsidR="00116117" w:rsidRDefault="0011611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C7580" w14:textId="77777777" w:rsidR="00B3095F" w:rsidRDefault="00B309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CDB4F" w14:textId="77777777" w:rsidR="00B3095F" w:rsidRDefault="00B309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51D9E" w14:textId="77777777" w:rsidR="00B3095F" w:rsidRDefault="00B309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1414C0D"/>
    <w:multiLevelType w:val="hybridMultilevel"/>
    <w:tmpl w:val="3594EDAA"/>
    <w:lvl w:ilvl="0" w:tplc="27B6D7A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280245B"/>
    <w:multiLevelType w:val="hybridMultilevel"/>
    <w:tmpl w:val="DAC2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33544E"/>
    <w:multiLevelType w:val="hybridMultilevel"/>
    <w:tmpl w:val="302A28AC"/>
    <w:lvl w:ilvl="0" w:tplc="472E43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88022C"/>
    <w:multiLevelType w:val="hybridMultilevel"/>
    <w:tmpl w:val="2D6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557333"/>
    <w:multiLevelType w:val="hybridMultilevel"/>
    <w:tmpl w:val="7E38B9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F735C5B"/>
    <w:multiLevelType w:val="hybridMultilevel"/>
    <w:tmpl w:val="FC9CAC5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00E130A"/>
    <w:multiLevelType w:val="multilevel"/>
    <w:tmpl w:val="1236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1E004B0"/>
    <w:multiLevelType w:val="hybridMultilevel"/>
    <w:tmpl w:val="0F04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7A6653"/>
    <w:multiLevelType w:val="hybridMultilevel"/>
    <w:tmpl w:val="D02A5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8B6A15"/>
    <w:multiLevelType w:val="hybridMultilevel"/>
    <w:tmpl w:val="46D0F2A2"/>
    <w:lvl w:ilvl="0" w:tplc="7360A3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6A2D1A"/>
    <w:multiLevelType w:val="multilevel"/>
    <w:tmpl w:val="FA7E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D03D5F"/>
    <w:multiLevelType w:val="hybridMultilevel"/>
    <w:tmpl w:val="F20C7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8D1F0E"/>
    <w:multiLevelType w:val="hybridMultilevel"/>
    <w:tmpl w:val="19DEC828"/>
    <w:lvl w:ilvl="0" w:tplc="9D8ED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465B37"/>
    <w:multiLevelType w:val="hybridMultilevel"/>
    <w:tmpl w:val="9AF2AE82"/>
    <w:lvl w:ilvl="0" w:tplc="6FA810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EF23B39"/>
    <w:multiLevelType w:val="hybridMultilevel"/>
    <w:tmpl w:val="D8EC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397C68"/>
    <w:multiLevelType w:val="hybridMultilevel"/>
    <w:tmpl w:val="E89C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9"/>
    <w:lvlOverride w:ilvl="0">
      <w:startOverride w:val="1"/>
    </w:lvlOverride>
  </w:num>
  <w:num w:numId="13">
    <w:abstractNumId w:val="19"/>
  </w:num>
  <w:num w:numId="14">
    <w:abstractNumId w:val="23"/>
  </w:num>
  <w:num w:numId="15">
    <w:abstractNumId w:val="13"/>
  </w:num>
  <w:num w:numId="16">
    <w:abstractNumId w:val="12"/>
  </w:num>
  <w:num w:numId="17">
    <w:abstractNumId w:val="20"/>
  </w:num>
  <w:num w:numId="18">
    <w:abstractNumId w:val="18"/>
  </w:num>
  <w:num w:numId="19">
    <w:abstractNumId w:val="16"/>
  </w:num>
  <w:num w:numId="20">
    <w:abstractNumId w:val="21"/>
  </w:num>
  <w:num w:numId="21">
    <w:abstractNumId w:val="26"/>
  </w:num>
  <w:num w:numId="22">
    <w:abstractNumId w:val="27"/>
  </w:num>
  <w:num w:numId="23">
    <w:abstractNumId w:val="11"/>
  </w:num>
  <w:num w:numId="24">
    <w:abstractNumId w:val="14"/>
  </w:num>
  <w:num w:numId="25">
    <w:abstractNumId w:val="25"/>
  </w:num>
  <w:num w:numId="26">
    <w:abstractNumId w:val="15"/>
  </w:num>
  <w:num w:numId="27">
    <w:abstractNumId w:val="24"/>
  </w:num>
  <w:num w:numId="28">
    <w:abstractNumId w:val="22"/>
  </w:num>
  <w:num w:numId="29">
    <w:abstractNumId w:val="1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00"/>
    <w:rsid w:val="00025716"/>
    <w:rsid w:val="000877AD"/>
    <w:rsid w:val="000E586E"/>
    <w:rsid w:val="000F56B6"/>
    <w:rsid w:val="00116117"/>
    <w:rsid w:val="0015553D"/>
    <w:rsid w:val="001E13BE"/>
    <w:rsid w:val="003B54CF"/>
    <w:rsid w:val="00551CBA"/>
    <w:rsid w:val="00584411"/>
    <w:rsid w:val="005A04B5"/>
    <w:rsid w:val="005F5B52"/>
    <w:rsid w:val="00617440"/>
    <w:rsid w:val="006A4529"/>
    <w:rsid w:val="00724223"/>
    <w:rsid w:val="00735C31"/>
    <w:rsid w:val="008D3E64"/>
    <w:rsid w:val="008F20D0"/>
    <w:rsid w:val="00904FDA"/>
    <w:rsid w:val="00950A7F"/>
    <w:rsid w:val="009D5A08"/>
    <w:rsid w:val="00A07977"/>
    <w:rsid w:val="00AC4871"/>
    <w:rsid w:val="00B3095F"/>
    <w:rsid w:val="00D50F1E"/>
    <w:rsid w:val="00DA3100"/>
    <w:rsid w:val="00DF7526"/>
    <w:rsid w:val="00F121A8"/>
    <w:rsid w:val="00F3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B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7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88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 w:after="120" w:line="288" w:lineRule="auto"/>
      <w:outlineLvl w:val="2"/>
    </w:pPr>
    <w:rPr>
      <w:rFonts w:asciiTheme="majorHAnsi" w:eastAsiaTheme="majorEastAsia" w:hAnsiTheme="majorHAnsi" w:cstheme="majorBidi"/>
      <w:color w:val="266CBF" w:themeColor="accent1"/>
      <w:sz w:val="3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595959" w:themeColor="text1" w:themeTint="A6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pPr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595959" w:themeColor="text1" w:themeTint="A6"/>
      <w:sz w:val="28"/>
      <w:szCs w:val="2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  <w:spacing w:after="120" w:line="288" w:lineRule="auto"/>
    </w:pPr>
    <w:rPr>
      <w:rFonts w:asciiTheme="minorHAnsi" w:hAnsiTheme="minorHAnsi" w:cstheme="minorBidi"/>
      <w:color w:val="595959" w:themeColor="text1" w:themeTint="A6"/>
      <w:sz w:val="28"/>
      <w:szCs w:val="28"/>
      <w:lang w:eastAsia="ja-JP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  <w:spacing w:after="120" w:line="288" w:lineRule="auto"/>
    </w:pPr>
    <w:rPr>
      <w:rFonts w:asciiTheme="minorHAnsi" w:hAnsiTheme="minorHAnsi" w:cstheme="minorBidi"/>
      <w:color w:val="595959" w:themeColor="text1" w:themeTint="A6"/>
      <w:sz w:val="28"/>
      <w:szCs w:val="28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A3100"/>
    <w:pPr>
      <w:spacing w:after="120" w:line="288" w:lineRule="auto"/>
      <w:ind w:left="720"/>
      <w:contextualSpacing/>
    </w:pPr>
    <w:rPr>
      <w:rFonts w:asciiTheme="minorHAnsi" w:hAnsiTheme="minorHAnsi" w:cstheme="minorBidi"/>
      <w:color w:val="595959" w:themeColor="text1" w:themeTint="A6"/>
      <w:sz w:val="28"/>
      <w:szCs w:val="28"/>
      <w:lang w:eastAsia="ja-JP"/>
    </w:rPr>
  </w:style>
  <w:style w:type="paragraph" w:styleId="NormalWeb">
    <w:name w:val="Normal (Web)"/>
    <w:basedOn w:val="Normal"/>
    <w:uiPriority w:val="99"/>
    <w:unhideWhenUsed/>
    <w:rsid w:val="00DA310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A3100"/>
  </w:style>
  <w:style w:type="character" w:styleId="HTMLTypewriter">
    <w:name w:val="HTML Typewriter"/>
    <w:basedOn w:val="DefaultParagraphFont"/>
    <w:uiPriority w:val="99"/>
    <w:semiHidden/>
    <w:unhideWhenUsed/>
    <w:rsid w:val="00DA310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ysalton/Library/Containers/com.microsoft.Word/Data/Library/Caches/1033/TM10002083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34</TotalTime>
  <Pages>1</Pages>
  <Words>134</Words>
  <Characters>768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Salton</dc:creator>
  <cp:keywords/>
  <dc:description/>
  <cp:lastModifiedBy>Guy Salton</cp:lastModifiedBy>
  <cp:revision>5</cp:revision>
  <dcterms:created xsi:type="dcterms:W3CDTF">2016-10-27T14:27:00Z</dcterms:created>
  <dcterms:modified xsi:type="dcterms:W3CDTF">2016-10-31T08:18:00Z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