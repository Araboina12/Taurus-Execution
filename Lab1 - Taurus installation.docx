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90567" w14:textId="30D7DE02" w:rsidR="00B3095F" w:rsidRDefault="005A04B5">
      <w:pPr>
        <w:pStyle w:val="Heading1"/>
      </w:pPr>
      <w:bookmarkStart w:id="0" w:name="_GoBack"/>
      <w:r>
        <w:t xml:space="preserve">Lab1 - </w:t>
      </w:r>
      <w:r w:rsidR="00DA3100">
        <w:t>Taurus installation</w:t>
      </w:r>
    </w:p>
    <w:bookmarkEnd w:id="0"/>
    <w:p w14:paraId="3C711217" w14:textId="77777777" w:rsidR="00DA3100" w:rsidRDefault="00DA3100" w:rsidP="00DA3100">
      <w:pPr>
        <w:pStyle w:val="ListNumber"/>
        <w:numPr>
          <w:ilvl w:val="0"/>
          <w:numId w:val="0"/>
        </w:numPr>
      </w:pPr>
    </w:p>
    <w:p w14:paraId="58CFD5BE" w14:textId="77777777" w:rsidR="00DA3100" w:rsidRDefault="00DA3100" w:rsidP="00DA3100">
      <w:pPr>
        <w:pStyle w:val="ListParagraph"/>
        <w:numPr>
          <w:ilvl w:val="0"/>
          <w:numId w:val="17"/>
        </w:numPr>
      </w:pPr>
      <w:r>
        <w:t xml:space="preserve">Make sure </w:t>
      </w:r>
      <w:r w:rsidRPr="00DA3100">
        <w:t>python 2.7 or higher and Java Runtime installed</w:t>
      </w:r>
    </w:p>
    <w:p w14:paraId="3847CE9D" w14:textId="77777777" w:rsidR="00DA3100" w:rsidRDefault="00DA3100" w:rsidP="00DA3100"/>
    <w:p w14:paraId="35CE28CA" w14:textId="77777777" w:rsidR="00DA3100" w:rsidRPr="006A4529" w:rsidRDefault="00DA3100" w:rsidP="00DA3100">
      <w:pPr>
        <w:rPr>
          <w:b/>
          <w:u w:val="single"/>
        </w:rPr>
      </w:pPr>
      <w:r w:rsidRPr="006A4529">
        <w:rPr>
          <w:b/>
          <w:u w:val="single"/>
        </w:rPr>
        <w:t>Windows</w:t>
      </w:r>
    </w:p>
    <w:p w14:paraId="40FF995C" w14:textId="77777777" w:rsidR="00DA3100" w:rsidRDefault="00DA3100" w:rsidP="00DA3100">
      <w:pPr>
        <w:pStyle w:val="ListParagraph"/>
        <w:numPr>
          <w:ilvl w:val="0"/>
          <w:numId w:val="18"/>
        </w:numPr>
      </w:pPr>
      <w:r>
        <w:t xml:space="preserve">Download the Taurus for Windows installer </w:t>
      </w:r>
      <w:hyperlink r:id="rId7" w:history="1">
        <w:r w:rsidRPr="00DA3100">
          <w:rPr>
            <w:rStyle w:val="Hyperlink"/>
          </w:rPr>
          <w:t>here</w:t>
        </w:r>
      </w:hyperlink>
      <w:r>
        <w:t>.</w:t>
      </w:r>
    </w:p>
    <w:p w14:paraId="68122B8E" w14:textId="77777777" w:rsidR="000877AD" w:rsidRDefault="000877AD" w:rsidP="000877AD">
      <w:pPr>
        <w:pStyle w:val="ListParagraph"/>
      </w:pPr>
    </w:p>
    <w:p w14:paraId="28AB3F4E" w14:textId="77777777" w:rsidR="00DA3100" w:rsidRPr="000877AD" w:rsidRDefault="00DA3100" w:rsidP="000877AD">
      <w:pPr>
        <w:pStyle w:val="ListParagraph"/>
      </w:pPr>
      <w:r w:rsidRPr="000877AD">
        <w:t>It will install the following components:</w:t>
      </w:r>
    </w:p>
    <w:p w14:paraId="4CA867DB" w14:textId="77777777" w:rsidR="00DA3100" w:rsidRPr="000877AD" w:rsidRDefault="00DA3100" w:rsidP="000877A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877AD">
        <w:rPr>
          <w:sz w:val="22"/>
          <w:szCs w:val="22"/>
        </w:rPr>
        <w:t>Python 2.7</w:t>
      </w:r>
    </w:p>
    <w:p w14:paraId="73A51233" w14:textId="77777777" w:rsidR="00DA3100" w:rsidRPr="000877AD" w:rsidRDefault="00DA3100" w:rsidP="000877AD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 w:rsidRPr="000877AD">
        <w:rPr>
          <w:sz w:val="22"/>
          <w:szCs w:val="22"/>
        </w:rPr>
        <w:t>PyLauncher</w:t>
      </w:r>
      <w:proofErr w:type="spellEnd"/>
      <w:r w:rsidRPr="000877AD">
        <w:rPr>
          <w:sz w:val="22"/>
          <w:szCs w:val="22"/>
        </w:rPr>
        <w:t>, needed to launch Python programs</w:t>
      </w:r>
    </w:p>
    <w:p w14:paraId="79329713" w14:textId="6DD1B59C" w:rsidR="006A4529" w:rsidRPr="00904FDA" w:rsidRDefault="00DA3100" w:rsidP="00904FD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877AD">
        <w:rPr>
          <w:sz w:val="22"/>
          <w:szCs w:val="22"/>
        </w:rPr>
        <w:t>Taurus</w:t>
      </w:r>
    </w:p>
    <w:p w14:paraId="24DABE4C" w14:textId="77777777" w:rsidR="00DA3100" w:rsidRDefault="00DA3100" w:rsidP="00DA3100">
      <w:pPr>
        <w:shd w:val="clear" w:color="auto" w:fill="F9F9F9"/>
        <w:spacing w:after="240"/>
        <w:rPr>
          <w:rFonts w:ascii="Helvetica" w:hAnsi="Helvetica"/>
          <w:color w:val="565866"/>
        </w:rPr>
      </w:pPr>
      <w:r w:rsidRPr="00DA3100">
        <w:rPr>
          <w:rFonts w:ascii="Helvetica" w:hAnsi="Helvetica"/>
          <w:color w:val="565866"/>
        </w:rPr>
        <w:t>After installation is finished, you can run Taurus with </w:t>
      </w:r>
      <w:proofErr w:type="spellStart"/>
      <w:r w:rsidRPr="00DA3100">
        <w:rPr>
          <w:rFonts w:ascii="Courier New" w:hAnsi="Courier New" w:cs="Courier New"/>
          <w:color w:val="565866"/>
          <w:shd w:val="clear" w:color="auto" w:fill="DDDDDD"/>
        </w:rPr>
        <w:t>bzt</w:t>
      </w:r>
      <w:proofErr w:type="spellEnd"/>
      <w:r w:rsidRPr="00DA3100">
        <w:rPr>
          <w:rFonts w:ascii="Helvetica" w:hAnsi="Helvetica"/>
          <w:color w:val="565866"/>
        </w:rPr>
        <w:t> from command prompt.</w:t>
      </w:r>
    </w:p>
    <w:p w14:paraId="388D2408" w14:textId="1415A4BB" w:rsidR="000F56B6" w:rsidRDefault="000F56B6" w:rsidP="000F56B6">
      <w:pPr>
        <w:pStyle w:val="ListParagraph"/>
        <w:numPr>
          <w:ilvl w:val="0"/>
          <w:numId w:val="17"/>
        </w:numPr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To upgrade Taurus, run:</w:t>
      </w:r>
    </w:p>
    <w:p w14:paraId="1D5D5BCC" w14:textId="594F174E" w:rsidR="000F56B6" w:rsidRPr="000F56B6" w:rsidRDefault="000F56B6" w:rsidP="000F56B6">
      <w:pPr>
        <w:pStyle w:val="ListParagraph"/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 xml:space="preserve">pip install --upgrade </w:t>
      </w: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bzt</w:t>
      </w:r>
      <w:proofErr w:type="spellEnd"/>
    </w:p>
    <w:p w14:paraId="76C32FF7" w14:textId="77777777" w:rsidR="00DA3100" w:rsidRDefault="006A4529" w:rsidP="006A4529">
      <w:pPr>
        <w:rPr>
          <w:b/>
          <w:u w:val="single"/>
          <w:lang w:bidi="he-IL"/>
        </w:rPr>
      </w:pPr>
      <w:r w:rsidRPr="006A4529">
        <w:rPr>
          <w:b/>
          <w:u w:val="single"/>
          <w:lang w:bidi="he-IL"/>
        </w:rPr>
        <w:t>Mac OS</w:t>
      </w:r>
    </w:p>
    <w:p w14:paraId="39140613" w14:textId="77777777" w:rsidR="006A4529" w:rsidRDefault="006A4529" w:rsidP="006A4529">
      <w:pPr>
        <w:rPr>
          <w:lang w:bidi="he-IL"/>
        </w:rPr>
      </w:pPr>
      <w:r>
        <w:rPr>
          <w:lang w:bidi="he-IL"/>
        </w:rPr>
        <w:t>Open the Terminal and run the following commands:</w:t>
      </w:r>
    </w:p>
    <w:p w14:paraId="5039DDBE" w14:textId="77777777" w:rsidR="006A4529" w:rsidRDefault="006A4529" w:rsidP="006A4529">
      <w:pPr>
        <w:pStyle w:val="ListParagraph"/>
        <w:numPr>
          <w:ilvl w:val="0"/>
          <w:numId w:val="21"/>
        </w:numPr>
        <w:rPr>
          <w:lang w:bidi="he-IL"/>
        </w:rPr>
      </w:pPr>
      <w:r>
        <w:rPr>
          <w:lang w:bidi="he-IL"/>
        </w:rPr>
        <w:t>brew install python</w:t>
      </w:r>
    </w:p>
    <w:p w14:paraId="0F03CF9F" w14:textId="0C993114" w:rsidR="00617440" w:rsidRDefault="00617440" w:rsidP="006A4529">
      <w:pPr>
        <w:pStyle w:val="ListParagraph"/>
        <w:numPr>
          <w:ilvl w:val="0"/>
          <w:numId w:val="21"/>
        </w:numPr>
        <w:rPr>
          <w:lang w:bidi="he-IL"/>
        </w:rPr>
      </w:pPr>
      <w:proofErr w:type="spellStart"/>
      <w:r>
        <w:rPr>
          <w:lang w:bidi="he-IL"/>
        </w:rPr>
        <w:t>sudo</w:t>
      </w:r>
      <w:proofErr w:type="spellEnd"/>
      <w:r>
        <w:rPr>
          <w:lang w:bidi="he-IL"/>
        </w:rPr>
        <w:t xml:space="preserve"> pip install </w:t>
      </w:r>
      <w:r w:rsidR="000F56B6">
        <w:rPr>
          <w:lang w:bidi="he-IL"/>
        </w:rPr>
        <w:t xml:space="preserve">--upgrade </w:t>
      </w:r>
      <w:proofErr w:type="spellStart"/>
      <w:r w:rsidR="000F56B6">
        <w:rPr>
          <w:lang w:bidi="he-IL"/>
        </w:rPr>
        <w:t>setuptools</w:t>
      </w:r>
      <w:proofErr w:type="spellEnd"/>
    </w:p>
    <w:p w14:paraId="4242829A" w14:textId="52867922" w:rsidR="000F56B6" w:rsidRDefault="000F56B6" w:rsidP="006A4529">
      <w:pPr>
        <w:pStyle w:val="ListParagraph"/>
        <w:numPr>
          <w:ilvl w:val="0"/>
          <w:numId w:val="21"/>
        </w:numPr>
        <w:rPr>
          <w:lang w:bidi="he-IL"/>
        </w:rPr>
      </w:pPr>
      <w:proofErr w:type="spellStart"/>
      <w:r>
        <w:rPr>
          <w:lang w:bidi="he-IL"/>
        </w:rPr>
        <w:t>sudo</w:t>
      </w:r>
      <w:proofErr w:type="spellEnd"/>
      <w:r>
        <w:rPr>
          <w:lang w:bidi="he-IL"/>
        </w:rPr>
        <w:t xml:space="preserve"> pip install </w:t>
      </w:r>
      <w:proofErr w:type="spellStart"/>
      <w:r>
        <w:rPr>
          <w:lang w:bidi="he-IL"/>
        </w:rPr>
        <w:t>bzt</w:t>
      </w:r>
      <w:proofErr w:type="spellEnd"/>
    </w:p>
    <w:p w14:paraId="49B5102A" w14:textId="43E7187B" w:rsidR="000F56B6" w:rsidRDefault="000F56B6" w:rsidP="000F56B6">
      <w:pPr>
        <w:rPr>
          <w:lang w:bidi="he-IL"/>
        </w:rPr>
      </w:pPr>
      <w:r>
        <w:rPr>
          <w:lang w:bidi="he-IL"/>
        </w:rPr>
        <w:t>if you experience “</w:t>
      </w:r>
      <w:proofErr w:type="spellStart"/>
      <w:r>
        <w:rPr>
          <w:lang w:bidi="he-IL"/>
        </w:rPr>
        <w:t>libxml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xmlversion.h</w:t>
      </w:r>
      <w:proofErr w:type="spellEnd"/>
      <w:r>
        <w:rPr>
          <w:lang w:bidi="he-IL"/>
        </w:rPr>
        <w:t xml:space="preserve"> missing” error, try running:</w:t>
      </w:r>
    </w:p>
    <w:p w14:paraId="13A2F031" w14:textId="10B4FBD7" w:rsidR="000F56B6" w:rsidRDefault="000F56B6" w:rsidP="000F56B6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>brew install libxml2</w:t>
      </w:r>
    </w:p>
    <w:p w14:paraId="7FE85FED" w14:textId="25BE97CD" w:rsidR="000F56B6" w:rsidRDefault="000F56B6" w:rsidP="000F56B6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 xml:space="preserve">brew install </w:t>
      </w:r>
      <w:proofErr w:type="spellStart"/>
      <w:r>
        <w:rPr>
          <w:lang w:bidi="he-IL"/>
        </w:rPr>
        <w:t>libxslt</w:t>
      </w:r>
      <w:proofErr w:type="spellEnd"/>
    </w:p>
    <w:p w14:paraId="0A2E1A96" w14:textId="14E2B669" w:rsidR="000F56B6" w:rsidRDefault="000F56B6" w:rsidP="000F56B6">
      <w:pPr>
        <w:rPr>
          <w:lang w:bidi="he-IL"/>
        </w:rPr>
      </w:pPr>
      <w:r>
        <w:rPr>
          <w:lang w:bidi="he-IL"/>
        </w:rPr>
        <w:t>then try installing Taurus again</w:t>
      </w:r>
    </w:p>
    <w:p w14:paraId="79A4CAD7" w14:textId="77777777" w:rsidR="000F56B6" w:rsidRDefault="000F56B6" w:rsidP="000F56B6">
      <w:pPr>
        <w:pStyle w:val="ListParagraph"/>
        <w:numPr>
          <w:ilvl w:val="0"/>
          <w:numId w:val="17"/>
        </w:numPr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To upgrade Taurus, run:</w:t>
      </w:r>
    </w:p>
    <w:p w14:paraId="420693A4" w14:textId="03EB4A8A" w:rsidR="000F56B6" w:rsidRDefault="000F56B6" w:rsidP="000F56B6">
      <w:pPr>
        <w:pStyle w:val="ListParagraph"/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sudo</w:t>
      </w:r>
      <w:proofErr w:type="spellEnd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 xml:space="preserve"> </w:t>
      </w: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 xml:space="preserve">pip install --upgrade </w:t>
      </w: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bzt</w:t>
      </w:r>
      <w:proofErr w:type="spellEnd"/>
    </w:p>
    <w:p w14:paraId="43CD6C1D" w14:textId="110EA950" w:rsidR="0015553D" w:rsidRDefault="0015553D" w:rsidP="000F56B6">
      <w:pPr>
        <w:rPr>
          <w:b/>
          <w:u w:val="single"/>
          <w:lang w:bidi="he-IL"/>
        </w:rPr>
      </w:pPr>
    </w:p>
    <w:p w14:paraId="7A822E90" w14:textId="77777777" w:rsidR="0015553D" w:rsidRDefault="0015553D" w:rsidP="000F56B6">
      <w:pPr>
        <w:rPr>
          <w:b/>
          <w:u w:val="single"/>
          <w:lang w:bidi="he-IL"/>
        </w:rPr>
      </w:pPr>
    </w:p>
    <w:p w14:paraId="6F41359B" w14:textId="77777777" w:rsidR="0015553D" w:rsidRDefault="0015553D" w:rsidP="000F56B6">
      <w:pPr>
        <w:rPr>
          <w:b/>
          <w:u w:val="single"/>
          <w:lang w:bidi="he-IL"/>
        </w:rPr>
      </w:pPr>
    </w:p>
    <w:p w14:paraId="33B27FB5" w14:textId="77777777" w:rsidR="0015553D" w:rsidRDefault="0015553D" w:rsidP="000F56B6">
      <w:pPr>
        <w:rPr>
          <w:b/>
          <w:u w:val="single"/>
          <w:lang w:bidi="he-IL"/>
        </w:rPr>
      </w:pPr>
    </w:p>
    <w:p w14:paraId="61DA1B18" w14:textId="77777777" w:rsidR="0015553D" w:rsidRDefault="0015553D" w:rsidP="000F56B6">
      <w:pPr>
        <w:rPr>
          <w:b/>
          <w:u w:val="single"/>
          <w:lang w:bidi="he-IL"/>
        </w:rPr>
      </w:pPr>
    </w:p>
    <w:p w14:paraId="074E477B" w14:textId="77777777" w:rsidR="0015553D" w:rsidRDefault="0015553D" w:rsidP="000F56B6">
      <w:pPr>
        <w:rPr>
          <w:b/>
          <w:u w:val="single"/>
          <w:lang w:bidi="he-IL"/>
        </w:rPr>
      </w:pPr>
    </w:p>
    <w:p w14:paraId="6118F267" w14:textId="77777777" w:rsidR="0015553D" w:rsidRDefault="0015553D" w:rsidP="000F56B6">
      <w:pPr>
        <w:rPr>
          <w:b/>
          <w:u w:val="single"/>
          <w:lang w:bidi="he-IL"/>
        </w:rPr>
      </w:pPr>
    </w:p>
    <w:p w14:paraId="15184684" w14:textId="77777777" w:rsidR="0015553D" w:rsidRDefault="0015553D" w:rsidP="000F56B6">
      <w:pPr>
        <w:rPr>
          <w:b/>
          <w:u w:val="single"/>
          <w:lang w:bidi="he-IL"/>
        </w:rPr>
      </w:pPr>
    </w:p>
    <w:p w14:paraId="66D072E2" w14:textId="77777777" w:rsidR="000F56B6" w:rsidRDefault="000F56B6" w:rsidP="000F56B6">
      <w:pPr>
        <w:rPr>
          <w:b/>
          <w:u w:val="single"/>
          <w:lang w:bidi="he-IL"/>
        </w:rPr>
      </w:pPr>
    </w:p>
    <w:p w14:paraId="4051CAFA" w14:textId="2E59BA41" w:rsidR="000F56B6" w:rsidRDefault="000F56B6" w:rsidP="000F56B6">
      <w:pPr>
        <w:rPr>
          <w:b/>
          <w:u w:val="single"/>
          <w:lang w:bidi="he-IL"/>
        </w:rPr>
      </w:pPr>
      <w:r>
        <w:rPr>
          <w:b/>
          <w:u w:val="single"/>
          <w:lang w:bidi="he-IL"/>
        </w:rPr>
        <w:lastRenderedPageBreak/>
        <w:t>Linux</w:t>
      </w:r>
    </w:p>
    <w:p w14:paraId="272AC1CE" w14:textId="434B0EDA" w:rsidR="000F56B6" w:rsidRDefault="000F56B6" w:rsidP="000F56B6">
      <w:pPr>
        <w:rPr>
          <w:b/>
          <w:lang w:bidi="he-IL"/>
        </w:rPr>
      </w:pPr>
      <w:r w:rsidRPr="000F56B6">
        <w:rPr>
          <w:b/>
          <w:lang w:bidi="he-IL"/>
        </w:rPr>
        <w:t>Ubuntu</w:t>
      </w:r>
    </w:p>
    <w:p w14:paraId="65D42A7B" w14:textId="099C47A3" w:rsidR="000F56B6" w:rsidRDefault="000F56B6" w:rsidP="000F56B6">
      <w:pPr>
        <w:rPr>
          <w:lang w:bidi="he-IL"/>
        </w:rPr>
      </w:pPr>
      <w:r>
        <w:rPr>
          <w:lang w:bidi="he-IL"/>
        </w:rPr>
        <w:t>run the following commands:</w:t>
      </w:r>
    </w:p>
    <w:p w14:paraId="4B74E46C" w14:textId="0E8AEBB3" w:rsidR="000F56B6" w:rsidRDefault="000F56B6" w:rsidP="00AC4871">
      <w:pPr>
        <w:pStyle w:val="ListParagraph"/>
        <w:numPr>
          <w:ilvl w:val="0"/>
          <w:numId w:val="23"/>
        </w:numPr>
        <w:rPr>
          <w:lang w:bidi="he-IL"/>
        </w:rPr>
      </w:pPr>
      <w:proofErr w:type="spellStart"/>
      <w:r>
        <w:rPr>
          <w:lang w:bidi="he-IL"/>
        </w:rPr>
        <w:t>sudo</w:t>
      </w:r>
      <w:proofErr w:type="spellEnd"/>
      <w:r>
        <w:rPr>
          <w:lang w:bidi="he-IL"/>
        </w:rPr>
        <w:t xml:space="preserve"> apt-get update</w:t>
      </w:r>
    </w:p>
    <w:p w14:paraId="5E6BE384" w14:textId="506FD8B0" w:rsidR="000F56B6" w:rsidRDefault="000F56B6" w:rsidP="00AC4871">
      <w:pPr>
        <w:pStyle w:val="ListParagraph"/>
        <w:numPr>
          <w:ilvl w:val="0"/>
          <w:numId w:val="23"/>
        </w:numPr>
        <w:rPr>
          <w:lang w:bidi="he-IL"/>
        </w:rPr>
      </w:pPr>
      <w:proofErr w:type="spellStart"/>
      <w:r w:rsidRPr="00AC4871">
        <w:rPr>
          <w:lang w:bidi="he-IL"/>
        </w:rPr>
        <w:t>sudo</w:t>
      </w:r>
      <w:proofErr w:type="spellEnd"/>
      <w:r w:rsidRPr="00AC4871">
        <w:rPr>
          <w:lang w:bidi="he-IL"/>
        </w:rPr>
        <w:t xml:space="preserve"> apt-get install python default-</w:t>
      </w:r>
      <w:proofErr w:type="spellStart"/>
      <w:r w:rsidRPr="00AC4871">
        <w:rPr>
          <w:lang w:bidi="he-IL"/>
        </w:rPr>
        <w:t>jre</w:t>
      </w:r>
      <w:proofErr w:type="spellEnd"/>
      <w:r w:rsidRPr="00AC4871">
        <w:rPr>
          <w:lang w:bidi="he-IL"/>
        </w:rPr>
        <w:t>-headless python-</w:t>
      </w:r>
      <w:proofErr w:type="spellStart"/>
      <w:r w:rsidRPr="00AC4871">
        <w:rPr>
          <w:lang w:bidi="he-IL"/>
        </w:rPr>
        <w:t>tk</w:t>
      </w:r>
      <w:proofErr w:type="spellEnd"/>
      <w:r w:rsidRPr="00AC4871">
        <w:rPr>
          <w:lang w:bidi="he-IL"/>
        </w:rPr>
        <w:t xml:space="preserve"> python-pip python-</w:t>
      </w:r>
      <w:proofErr w:type="spellStart"/>
      <w:r w:rsidRPr="00AC4871">
        <w:rPr>
          <w:lang w:bidi="he-IL"/>
        </w:rPr>
        <w:t>dev</w:t>
      </w:r>
      <w:proofErr w:type="spellEnd"/>
      <w:r w:rsidRPr="00AC4871">
        <w:rPr>
          <w:lang w:bidi="he-IL"/>
        </w:rPr>
        <w:t xml:space="preserve"> \ libxml2-dev </w:t>
      </w:r>
      <w:proofErr w:type="spellStart"/>
      <w:r w:rsidRPr="00AC4871">
        <w:rPr>
          <w:lang w:bidi="he-IL"/>
        </w:rPr>
        <w:t>lib</w:t>
      </w:r>
      <w:r w:rsidR="00AC4871">
        <w:rPr>
          <w:lang w:bidi="he-IL"/>
        </w:rPr>
        <w:t>xslt-dev</w:t>
      </w:r>
      <w:proofErr w:type="spellEnd"/>
      <w:r w:rsidR="00AC4871">
        <w:rPr>
          <w:lang w:bidi="he-IL"/>
        </w:rPr>
        <w:t xml:space="preserve"> zlib1g-dev</w:t>
      </w:r>
    </w:p>
    <w:p w14:paraId="261A0CF5" w14:textId="6DD8AEED" w:rsidR="00AC4871" w:rsidRDefault="00AC4871" w:rsidP="00AC4871">
      <w:pPr>
        <w:pStyle w:val="ListParagraph"/>
        <w:numPr>
          <w:ilvl w:val="0"/>
          <w:numId w:val="23"/>
        </w:numPr>
        <w:rPr>
          <w:lang w:bidi="he-IL"/>
        </w:rPr>
      </w:pPr>
      <w:proofErr w:type="spellStart"/>
      <w:r>
        <w:rPr>
          <w:lang w:bidi="he-IL"/>
        </w:rPr>
        <w:t>sudo</w:t>
      </w:r>
      <w:proofErr w:type="spellEnd"/>
      <w:r>
        <w:rPr>
          <w:lang w:bidi="he-IL"/>
        </w:rPr>
        <w:t xml:space="preserve"> pip install </w:t>
      </w:r>
      <w:proofErr w:type="spellStart"/>
      <w:r>
        <w:rPr>
          <w:lang w:bidi="he-IL"/>
        </w:rPr>
        <w:t>bzt</w:t>
      </w:r>
      <w:proofErr w:type="spellEnd"/>
    </w:p>
    <w:p w14:paraId="075C4823" w14:textId="77777777" w:rsidR="00AC4871" w:rsidRPr="00AC4871" w:rsidRDefault="00AC4871" w:rsidP="00AC4871">
      <w:pPr>
        <w:pStyle w:val="ListParagraph"/>
        <w:rPr>
          <w:lang w:bidi="he-IL"/>
        </w:rPr>
      </w:pPr>
    </w:p>
    <w:p w14:paraId="6FA7F0C7" w14:textId="38A6580E" w:rsidR="00AC4871" w:rsidRDefault="00AC4871" w:rsidP="00AC4871">
      <w:pPr>
        <w:pStyle w:val="ListParagraph"/>
        <w:numPr>
          <w:ilvl w:val="0"/>
          <w:numId w:val="17"/>
        </w:numPr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To upgrade Taurus, run:</w:t>
      </w:r>
    </w:p>
    <w:p w14:paraId="18CCE43A" w14:textId="77777777" w:rsidR="00AC4871" w:rsidRPr="00AC4871" w:rsidRDefault="00AC4871" w:rsidP="00DF7526">
      <w:pPr>
        <w:pStyle w:val="ListParagraph"/>
        <w:rPr>
          <w:lang w:bidi="he-IL"/>
        </w:rPr>
      </w:pP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sudo</w:t>
      </w:r>
      <w:proofErr w:type="spellEnd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 xml:space="preserve"> pip install --upgrade </w:t>
      </w: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bzt</w:t>
      </w:r>
      <w:proofErr w:type="spellEnd"/>
    </w:p>
    <w:p w14:paraId="068F166C" w14:textId="77777777" w:rsidR="00AC4871" w:rsidRPr="00AC4871" w:rsidRDefault="00AC4871" w:rsidP="00AC4871">
      <w:pPr>
        <w:rPr>
          <w:lang w:bidi="he-IL"/>
        </w:rPr>
      </w:pPr>
    </w:p>
    <w:p w14:paraId="608CE095" w14:textId="7F78A231" w:rsidR="00AC4871" w:rsidRPr="0015553D" w:rsidRDefault="00AC4871" w:rsidP="00AC4871">
      <w:pPr>
        <w:rPr>
          <w:b/>
          <w:lang w:bidi="he-IL"/>
        </w:rPr>
      </w:pPr>
      <w:proofErr w:type="spellStart"/>
      <w:r w:rsidRPr="0015553D">
        <w:rPr>
          <w:b/>
          <w:lang w:bidi="he-IL"/>
        </w:rPr>
        <w:t>CentOS</w:t>
      </w:r>
      <w:proofErr w:type="spellEnd"/>
    </w:p>
    <w:p w14:paraId="2A10DD7D" w14:textId="77777777" w:rsidR="00AC4871" w:rsidRDefault="00AC4871" w:rsidP="00AC4871">
      <w:pPr>
        <w:rPr>
          <w:lang w:bidi="he-IL"/>
        </w:rPr>
      </w:pPr>
    </w:p>
    <w:p w14:paraId="7ACF3D89" w14:textId="1B2A321C" w:rsidR="00AC4871" w:rsidRDefault="00AC4871" w:rsidP="00AC4871">
      <w:pPr>
        <w:pStyle w:val="ListParagraph"/>
        <w:numPr>
          <w:ilvl w:val="0"/>
          <w:numId w:val="28"/>
        </w:numPr>
        <w:rPr>
          <w:lang w:bidi="he-IL"/>
        </w:rPr>
      </w:pPr>
      <w:r w:rsidRPr="00AC4871">
        <w:rPr>
          <w:lang w:bidi="he-IL"/>
        </w:rPr>
        <w:t>Use</w:t>
      </w:r>
      <w:r w:rsidRPr="00AC4871">
        <w:rPr>
          <w:lang w:bidi="he-IL"/>
        </w:rPr>
        <w:t> </w:t>
      </w:r>
      <w:proofErr w:type="spellStart"/>
      <w:r w:rsidRPr="00AC4871">
        <w:rPr>
          <w:lang w:bidi="he-IL"/>
        </w:rPr>
        <w:t>uname</w:t>
      </w:r>
      <w:proofErr w:type="spellEnd"/>
      <w:r w:rsidRPr="00AC4871">
        <w:rPr>
          <w:lang w:bidi="he-IL"/>
        </w:rPr>
        <w:t xml:space="preserve"> -a </w:t>
      </w:r>
      <w:r w:rsidRPr="00AC4871">
        <w:rPr>
          <w:lang w:bidi="he-IL"/>
        </w:rPr>
        <w:t xml:space="preserve">to verify the system if it's 32 bit or </w:t>
      </w:r>
      <w:proofErr w:type="gramStart"/>
      <w:r w:rsidRPr="00AC4871">
        <w:rPr>
          <w:lang w:bidi="he-IL"/>
        </w:rPr>
        <w:t>64 bit</w:t>
      </w:r>
      <w:proofErr w:type="gramEnd"/>
      <w:r w:rsidRPr="00AC4871">
        <w:rPr>
          <w:lang w:bidi="he-IL"/>
        </w:rPr>
        <w:t xml:space="preserve"> machine.</w:t>
      </w:r>
      <w:r w:rsidRPr="00AC4871">
        <w:rPr>
          <w:lang w:bidi="he-IL"/>
        </w:rPr>
        <w:t> </w:t>
      </w:r>
    </w:p>
    <w:p w14:paraId="2A4D75A8" w14:textId="76597840" w:rsidR="00AC4871" w:rsidRDefault="00AC4871" w:rsidP="00AC4871">
      <w:pPr>
        <w:pStyle w:val="ListParagraph"/>
        <w:numPr>
          <w:ilvl w:val="0"/>
          <w:numId w:val="28"/>
        </w:numPr>
        <w:rPr>
          <w:lang w:bidi="he-IL"/>
        </w:rPr>
      </w:pPr>
      <w:r w:rsidRPr="00AC4871">
        <w:rPr>
          <w:lang w:bidi="he-IL"/>
        </w:rPr>
        <w:t xml:space="preserve">Get corresponding EPEL (Extra Package for Enterprise Linux) for </w:t>
      </w:r>
      <w:proofErr w:type="spellStart"/>
      <w:r w:rsidRPr="00AC4871">
        <w:rPr>
          <w:lang w:bidi="he-IL"/>
        </w:rPr>
        <w:t>CentOS</w:t>
      </w:r>
      <w:proofErr w:type="spellEnd"/>
      <w:r w:rsidRPr="00AC4871">
        <w:rPr>
          <w:lang w:bidi="he-IL"/>
        </w:rPr>
        <w:t xml:space="preserve"> (Community </w:t>
      </w:r>
      <w:r>
        <w:rPr>
          <w:lang w:bidi="he-IL"/>
        </w:rPr>
        <w:t>Enterprise OS) 7, and enable it:</w:t>
      </w:r>
    </w:p>
    <w:p w14:paraId="616735D2" w14:textId="591832A1" w:rsidR="00AC4871" w:rsidRDefault="0015553D" w:rsidP="00AC4871">
      <w:pPr>
        <w:pStyle w:val="ListParagraph"/>
        <w:numPr>
          <w:ilvl w:val="1"/>
          <w:numId w:val="28"/>
        </w:numPr>
        <w:rPr>
          <w:lang w:bidi="he-IL"/>
        </w:rPr>
      </w:pPr>
      <w:proofErr w:type="spellStart"/>
      <w:r w:rsidRPr="0015553D">
        <w:rPr>
          <w:lang w:bidi="he-IL"/>
        </w:rPr>
        <w:t>wget</w:t>
      </w:r>
      <w:proofErr w:type="spellEnd"/>
      <w:r w:rsidRPr="0015553D">
        <w:rPr>
          <w:lang w:bidi="he-IL"/>
        </w:rPr>
        <w:t xml:space="preserve"> </w:t>
      </w:r>
      <w:hyperlink r:id="rId8" w:history="1">
        <w:r w:rsidRPr="00E371DE">
          <w:rPr>
            <w:rStyle w:val="Hyperlink"/>
            <w:lang w:bidi="he-IL"/>
          </w:rPr>
          <w:t>http://dl.fedoraproject.org/pub/epel/7/x86_64/e/epel-release-7-5.noarch.rpm</w:t>
        </w:r>
      </w:hyperlink>
    </w:p>
    <w:p w14:paraId="0AE93318" w14:textId="1A2997F9" w:rsidR="0015553D" w:rsidRDefault="0015553D" w:rsidP="00AC4871">
      <w:pPr>
        <w:pStyle w:val="ListParagraph"/>
        <w:numPr>
          <w:ilvl w:val="1"/>
          <w:numId w:val="28"/>
        </w:numPr>
        <w:rPr>
          <w:lang w:bidi="he-IL"/>
        </w:rPr>
      </w:pPr>
      <w:proofErr w:type="spellStart"/>
      <w:r w:rsidRPr="0015553D">
        <w:rPr>
          <w:lang w:bidi="he-IL"/>
        </w:rPr>
        <w:t>sudo</w:t>
      </w:r>
      <w:proofErr w:type="spellEnd"/>
      <w:r w:rsidRPr="0015553D">
        <w:rPr>
          <w:lang w:bidi="he-IL"/>
        </w:rPr>
        <w:t xml:space="preserve"> rpm -</w:t>
      </w:r>
      <w:proofErr w:type="spellStart"/>
      <w:r w:rsidRPr="0015553D">
        <w:rPr>
          <w:lang w:bidi="he-IL"/>
        </w:rPr>
        <w:t>ivh</w:t>
      </w:r>
      <w:proofErr w:type="spellEnd"/>
      <w:r w:rsidRPr="0015553D">
        <w:rPr>
          <w:lang w:bidi="he-IL"/>
        </w:rPr>
        <w:t xml:space="preserve"> epel-release-7-5.noarch.rpm</w:t>
      </w:r>
    </w:p>
    <w:p w14:paraId="48B7F1AA" w14:textId="3578EA7E" w:rsidR="0015553D" w:rsidRDefault="0015553D" w:rsidP="0015553D">
      <w:pPr>
        <w:pStyle w:val="ListParagraph"/>
        <w:numPr>
          <w:ilvl w:val="0"/>
          <w:numId w:val="28"/>
        </w:numPr>
        <w:rPr>
          <w:lang w:bidi="he-IL"/>
        </w:rPr>
      </w:pPr>
      <w:r>
        <w:rPr>
          <w:lang w:bidi="he-IL"/>
        </w:rPr>
        <w:t>Install python-pip:</w:t>
      </w:r>
    </w:p>
    <w:p w14:paraId="1C1D920E" w14:textId="02B75ADB" w:rsidR="0015553D" w:rsidRDefault="0015553D" w:rsidP="0015553D">
      <w:pPr>
        <w:pStyle w:val="ListParagraph"/>
        <w:numPr>
          <w:ilvl w:val="1"/>
          <w:numId w:val="28"/>
        </w:numPr>
        <w:rPr>
          <w:lang w:bidi="he-IL"/>
        </w:rPr>
      </w:pPr>
      <w:proofErr w:type="spellStart"/>
      <w:r w:rsidRPr="0015553D">
        <w:rPr>
          <w:lang w:bidi="he-IL"/>
        </w:rPr>
        <w:t>sudo</w:t>
      </w:r>
      <w:proofErr w:type="spellEnd"/>
      <w:r w:rsidRPr="0015553D">
        <w:rPr>
          <w:lang w:bidi="he-IL"/>
        </w:rPr>
        <w:t xml:space="preserve"> yum -y install python-pip</w:t>
      </w:r>
    </w:p>
    <w:p w14:paraId="4F25426C" w14:textId="28A5641D" w:rsidR="0015553D" w:rsidRDefault="0015553D" w:rsidP="0015553D">
      <w:pPr>
        <w:pStyle w:val="ListParagraph"/>
        <w:numPr>
          <w:ilvl w:val="0"/>
          <w:numId w:val="28"/>
        </w:numPr>
        <w:rPr>
          <w:lang w:bidi="he-IL"/>
        </w:rPr>
      </w:pPr>
      <w:r w:rsidRPr="0015553D">
        <w:rPr>
          <w:lang w:bidi="he-IL"/>
        </w:rPr>
        <w:t xml:space="preserve">Install corresponding libraries for </w:t>
      </w:r>
      <w:proofErr w:type="spellStart"/>
      <w:r w:rsidRPr="0015553D">
        <w:rPr>
          <w:lang w:bidi="he-IL"/>
        </w:rPr>
        <w:t>CentOS</w:t>
      </w:r>
      <w:proofErr w:type="spellEnd"/>
      <w:r>
        <w:rPr>
          <w:lang w:bidi="he-IL"/>
        </w:rPr>
        <w:t>:</w:t>
      </w:r>
    </w:p>
    <w:p w14:paraId="043FF9E8" w14:textId="77777777" w:rsidR="0015553D" w:rsidRDefault="0015553D" w:rsidP="0015553D">
      <w:pPr>
        <w:pStyle w:val="ListParagraph"/>
        <w:numPr>
          <w:ilvl w:val="1"/>
          <w:numId w:val="28"/>
        </w:numPr>
        <w:rPr>
          <w:lang w:bidi="he-IL"/>
        </w:rPr>
      </w:pPr>
      <w:proofErr w:type="spellStart"/>
      <w:r>
        <w:rPr>
          <w:lang w:bidi="he-IL"/>
        </w:rPr>
        <w:t>sudo</w:t>
      </w:r>
      <w:proofErr w:type="spellEnd"/>
      <w:r>
        <w:rPr>
          <w:lang w:bidi="he-IL"/>
        </w:rPr>
        <w:t xml:space="preserve"> yum install java-1.7.0-openjdk-headless.x86_64 python-devel.x86_64 \</w:t>
      </w:r>
    </w:p>
    <w:p w14:paraId="47447766" w14:textId="5F35BF3E" w:rsidR="0015553D" w:rsidRDefault="0015553D" w:rsidP="0015553D">
      <w:pPr>
        <w:pStyle w:val="ListParagraph"/>
        <w:ind w:left="1440"/>
        <w:rPr>
          <w:lang w:bidi="he-IL"/>
        </w:rPr>
      </w:pPr>
      <w:r>
        <w:rPr>
          <w:lang w:bidi="he-IL"/>
        </w:rPr>
        <w:t xml:space="preserve"> libxml2-devel.x86_64 libxslt-devel.x86_64 zlib.x86_64 gcc.x86_64</w:t>
      </w:r>
    </w:p>
    <w:p w14:paraId="38989D02" w14:textId="6A0B0E9C" w:rsidR="0015553D" w:rsidRDefault="0015553D" w:rsidP="0015553D">
      <w:pPr>
        <w:pStyle w:val="ListParagraph"/>
        <w:numPr>
          <w:ilvl w:val="0"/>
          <w:numId w:val="28"/>
        </w:numPr>
        <w:rPr>
          <w:lang w:bidi="he-IL"/>
        </w:rPr>
      </w:pPr>
      <w:r>
        <w:rPr>
          <w:lang w:bidi="he-IL"/>
        </w:rPr>
        <w:t>Install Taurus:</w:t>
      </w:r>
    </w:p>
    <w:p w14:paraId="6A1606AD" w14:textId="5F1A44E4" w:rsidR="0015553D" w:rsidRDefault="0015553D" w:rsidP="0015553D">
      <w:pPr>
        <w:pStyle w:val="ListParagraph"/>
        <w:numPr>
          <w:ilvl w:val="1"/>
          <w:numId w:val="28"/>
        </w:numPr>
        <w:rPr>
          <w:lang w:bidi="he-IL"/>
        </w:rPr>
      </w:pPr>
      <w:proofErr w:type="spellStart"/>
      <w:r w:rsidRPr="0015553D">
        <w:rPr>
          <w:lang w:bidi="he-IL"/>
        </w:rPr>
        <w:t>sudo</w:t>
      </w:r>
      <w:proofErr w:type="spellEnd"/>
      <w:r w:rsidRPr="0015553D">
        <w:rPr>
          <w:lang w:bidi="he-IL"/>
        </w:rPr>
        <w:t xml:space="preserve"> pip install </w:t>
      </w:r>
      <w:proofErr w:type="spellStart"/>
      <w:r w:rsidRPr="0015553D">
        <w:rPr>
          <w:lang w:bidi="he-IL"/>
        </w:rPr>
        <w:t>bzt</w:t>
      </w:r>
      <w:proofErr w:type="spellEnd"/>
    </w:p>
    <w:p w14:paraId="1DB26218" w14:textId="77777777" w:rsidR="00AC4871" w:rsidRPr="00DF7526" w:rsidRDefault="00AC4871" w:rsidP="00DF7526">
      <w:pPr>
        <w:rPr>
          <w:rFonts w:eastAsia="Times New Roman"/>
        </w:rPr>
      </w:pPr>
    </w:p>
    <w:p w14:paraId="731302C9" w14:textId="77777777" w:rsidR="00DF7526" w:rsidRDefault="00DF7526" w:rsidP="00DF7526">
      <w:pPr>
        <w:pStyle w:val="ListParagraph"/>
        <w:numPr>
          <w:ilvl w:val="0"/>
          <w:numId w:val="17"/>
        </w:numPr>
        <w:shd w:val="clear" w:color="auto" w:fill="F9F9F9"/>
        <w:spacing w:after="240" w:line="240" w:lineRule="auto"/>
        <w:rPr>
          <w:rFonts w:ascii="Helvetica" w:hAnsi="Helvetica" w:cs="Times New Roman"/>
          <w:color w:val="565866"/>
          <w:sz w:val="24"/>
          <w:szCs w:val="24"/>
          <w:lang w:eastAsia="en-US"/>
        </w:rPr>
      </w:pPr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To upgrade Taurus, run:</w:t>
      </w:r>
    </w:p>
    <w:p w14:paraId="3B5EE0CA" w14:textId="77777777" w:rsidR="00DF7526" w:rsidRPr="00AC4871" w:rsidRDefault="00DF7526" w:rsidP="00DF7526">
      <w:pPr>
        <w:pStyle w:val="ListParagraph"/>
        <w:rPr>
          <w:lang w:bidi="he-IL"/>
        </w:rPr>
      </w:pP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sudo</w:t>
      </w:r>
      <w:proofErr w:type="spellEnd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 xml:space="preserve"> pip install --upgrade </w:t>
      </w:r>
      <w:proofErr w:type="spellStart"/>
      <w:r>
        <w:rPr>
          <w:rFonts w:ascii="Helvetica" w:hAnsi="Helvetica" w:cs="Times New Roman"/>
          <w:color w:val="565866"/>
          <w:sz w:val="24"/>
          <w:szCs w:val="24"/>
          <w:lang w:eastAsia="en-US"/>
        </w:rPr>
        <w:t>bzt</w:t>
      </w:r>
      <w:proofErr w:type="spellEnd"/>
    </w:p>
    <w:p w14:paraId="4E1EF67B" w14:textId="77777777" w:rsidR="000F56B6" w:rsidRPr="006A4529" w:rsidRDefault="000F56B6" w:rsidP="00AC4871">
      <w:pPr>
        <w:pStyle w:val="ListParagraph"/>
        <w:rPr>
          <w:lang w:bidi="he-IL"/>
        </w:rPr>
      </w:pPr>
    </w:p>
    <w:sectPr w:rsidR="000F56B6" w:rsidRPr="006A45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12A30" w14:textId="77777777" w:rsidR="008402EF" w:rsidRDefault="008402EF">
      <w:r>
        <w:separator/>
      </w:r>
    </w:p>
    <w:p w14:paraId="732C5C09" w14:textId="77777777" w:rsidR="008402EF" w:rsidRDefault="008402EF"/>
    <w:p w14:paraId="07D3B4FE" w14:textId="77777777" w:rsidR="008402EF" w:rsidRDefault="008402EF"/>
  </w:endnote>
  <w:endnote w:type="continuationSeparator" w:id="0">
    <w:p w14:paraId="41ABCDCE" w14:textId="77777777" w:rsidR="008402EF" w:rsidRDefault="008402EF">
      <w:r>
        <w:continuationSeparator/>
      </w:r>
    </w:p>
    <w:p w14:paraId="77031C3E" w14:textId="77777777" w:rsidR="008402EF" w:rsidRDefault="008402EF"/>
    <w:p w14:paraId="4D5F7082" w14:textId="77777777" w:rsidR="008402EF" w:rsidRDefault="00840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767EC" w14:textId="77777777" w:rsidR="00B3095F" w:rsidRDefault="00B309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05F1A" w14:textId="77777777" w:rsidR="00B3095F" w:rsidRDefault="00A07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5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1CCC" w14:textId="77777777" w:rsidR="00B3095F" w:rsidRDefault="00B309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D080E" w14:textId="77777777" w:rsidR="008402EF" w:rsidRDefault="008402EF">
      <w:r>
        <w:separator/>
      </w:r>
    </w:p>
    <w:p w14:paraId="1B5ADBFB" w14:textId="77777777" w:rsidR="008402EF" w:rsidRDefault="008402EF"/>
    <w:p w14:paraId="07B5DCF7" w14:textId="77777777" w:rsidR="008402EF" w:rsidRDefault="008402EF"/>
  </w:footnote>
  <w:footnote w:type="continuationSeparator" w:id="0">
    <w:p w14:paraId="53F10980" w14:textId="77777777" w:rsidR="008402EF" w:rsidRDefault="008402EF">
      <w:r>
        <w:continuationSeparator/>
      </w:r>
    </w:p>
    <w:p w14:paraId="61065A9A" w14:textId="77777777" w:rsidR="008402EF" w:rsidRDefault="008402EF"/>
    <w:p w14:paraId="4BCE9D63" w14:textId="77777777" w:rsidR="008402EF" w:rsidRDefault="008402E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C7580" w14:textId="77777777" w:rsidR="00B3095F" w:rsidRDefault="00B309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DB4F" w14:textId="77777777" w:rsidR="00B3095F" w:rsidRDefault="00B309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51D9E" w14:textId="77777777" w:rsidR="00B3095F" w:rsidRDefault="00B309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1414C0D"/>
    <w:multiLevelType w:val="hybridMultilevel"/>
    <w:tmpl w:val="3594EDAA"/>
    <w:lvl w:ilvl="0" w:tplc="27B6D7A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280245B"/>
    <w:multiLevelType w:val="hybridMultilevel"/>
    <w:tmpl w:val="DAC2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33544E"/>
    <w:multiLevelType w:val="hybridMultilevel"/>
    <w:tmpl w:val="302A28AC"/>
    <w:lvl w:ilvl="0" w:tplc="472E43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88022C"/>
    <w:multiLevelType w:val="hybridMultilevel"/>
    <w:tmpl w:val="2D6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557333"/>
    <w:multiLevelType w:val="hybridMultilevel"/>
    <w:tmpl w:val="7E38B9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735C5B"/>
    <w:multiLevelType w:val="hybridMultilevel"/>
    <w:tmpl w:val="FC9CAC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00E130A"/>
    <w:multiLevelType w:val="multilevel"/>
    <w:tmpl w:val="123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7A6653"/>
    <w:multiLevelType w:val="hybridMultilevel"/>
    <w:tmpl w:val="D02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B6A15"/>
    <w:multiLevelType w:val="hybridMultilevel"/>
    <w:tmpl w:val="46D0F2A2"/>
    <w:lvl w:ilvl="0" w:tplc="7360A3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A2D1A"/>
    <w:multiLevelType w:val="multilevel"/>
    <w:tmpl w:val="FA7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D03D5F"/>
    <w:multiLevelType w:val="hybridMultilevel"/>
    <w:tmpl w:val="F20C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8D1F0E"/>
    <w:multiLevelType w:val="hybridMultilevel"/>
    <w:tmpl w:val="19DEC828"/>
    <w:lvl w:ilvl="0" w:tplc="9D8E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465B37"/>
    <w:multiLevelType w:val="hybridMultilevel"/>
    <w:tmpl w:val="9AF2AE82"/>
    <w:lvl w:ilvl="0" w:tplc="6FA81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EF23B39"/>
    <w:multiLevelType w:val="hybridMultilevel"/>
    <w:tmpl w:val="D8EC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397C68"/>
    <w:multiLevelType w:val="hybridMultilevel"/>
    <w:tmpl w:val="E89C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9"/>
    <w:lvlOverride w:ilvl="0">
      <w:startOverride w:val="1"/>
    </w:lvlOverride>
  </w:num>
  <w:num w:numId="13">
    <w:abstractNumId w:val="18"/>
  </w:num>
  <w:num w:numId="14">
    <w:abstractNumId w:val="22"/>
  </w:num>
  <w:num w:numId="15">
    <w:abstractNumId w:val="13"/>
  </w:num>
  <w:num w:numId="16">
    <w:abstractNumId w:val="12"/>
  </w:num>
  <w:num w:numId="17">
    <w:abstractNumId w:val="19"/>
  </w:num>
  <w:num w:numId="18">
    <w:abstractNumId w:val="17"/>
  </w:num>
  <w:num w:numId="19">
    <w:abstractNumId w:val="16"/>
  </w:num>
  <w:num w:numId="20">
    <w:abstractNumId w:val="20"/>
  </w:num>
  <w:num w:numId="21">
    <w:abstractNumId w:val="25"/>
  </w:num>
  <w:num w:numId="22">
    <w:abstractNumId w:val="26"/>
  </w:num>
  <w:num w:numId="23">
    <w:abstractNumId w:val="11"/>
  </w:num>
  <w:num w:numId="24">
    <w:abstractNumId w:val="14"/>
  </w:num>
  <w:num w:numId="25">
    <w:abstractNumId w:val="24"/>
  </w:num>
  <w:num w:numId="26">
    <w:abstractNumId w:val="15"/>
  </w:num>
  <w:num w:numId="27">
    <w:abstractNumId w:val="23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00"/>
    <w:rsid w:val="000877AD"/>
    <w:rsid w:val="000F56B6"/>
    <w:rsid w:val="0015553D"/>
    <w:rsid w:val="001E13BE"/>
    <w:rsid w:val="005A04B5"/>
    <w:rsid w:val="00617440"/>
    <w:rsid w:val="006A4529"/>
    <w:rsid w:val="00724223"/>
    <w:rsid w:val="008402EF"/>
    <w:rsid w:val="008D3E64"/>
    <w:rsid w:val="008F20D0"/>
    <w:rsid w:val="00904FDA"/>
    <w:rsid w:val="00A07977"/>
    <w:rsid w:val="00AC4871"/>
    <w:rsid w:val="00B3095F"/>
    <w:rsid w:val="00D50F1E"/>
    <w:rsid w:val="00DA3100"/>
    <w:rsid w:val="00D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7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88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color w:val="266CBF" w:themeColor="accent1"/>
      <w:sz w:val="3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pPr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  <w:spacing w:after="120" w:line="288" w:lineRule="auto"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  <w:spacing w:after="120" w:line="288" w:lineRule="auto"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A3100"/>
    <w:pPr>
      <w:spacing w:after="120" w:line="288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28"/>
      <w:szCs w:val="28"/>
      <w:lang w:eastAsia="ja-JP"/>
    </w:rPr>
  </w:style>
  <w:style w:type="paragraph" w:styleId="NormalWeb">
    <w:name w:val="Normal (Web)"/>
    <w:basedOn w:val="Normal"/>
    <w:uiPriority w:val="99"/>
    <w:unhideWhenUsed/>
    <w:rsid w:val="00DA31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A3100"/>
  </w:style>
  <w:style w:type="character" w:styleId="HTMLTypewriter">
    <w:name w:val="HTML Typewriter"/>
    <w:basedOn w:val="DefaultParagraphFont"/>
    <w:uiPriority w:val="99"/>
    <w:semiHidden/>
    <w:unhideWhenUsed/>
    <w:rsid w:val="00DA310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ettaurus.org/msi/TaurusInstaller_1.7.2_x64.exe" TargetMode="External"/><Relationship Id="rId8" Type="http://schemas.openxmlformats.org/officeDocument/2006/relationships/hyperlink" Target="http://dl.fedoraproject.org/pub/epel/7/x86_64/e/epel-release-7-5.noarch.rp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ysalton/Library/Containers/com.microsoft.Word/Data/Library/Caches/1033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Guy Salton</cp:lastModifiedBy>
  <cp:revision>2</cp:revision>
  <dcterms:created xsi:type="dcterms:W3CDTF">2016-10-27T13:04:00Z</dcterms:created>
  <dcterms:modified xsi:type="dcterms:W3CDTF">2016-10-27T13:04:00Z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